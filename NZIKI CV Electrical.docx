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127FB8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391E8EF" w14:textId="1D9EF87E" w:rsidR="00692703" w:rsidRPr="00CF1A49" w:rsidRDefault="00624B7C" w:rsidP="00913946">
            <w:pPr>
              <w:pStyle w:val="Title"/>
            </w:pPr>
            <w:r>
              <w:t>RISLY V Z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NZIKI</w:t>
            </w:r>
          </w:p>
          <w:p w14:paraId="3FA1FB6E" w14:textId="4E2AA790" w:rsidR="00692703" w:rsidRPr="00CF1A49" w:rsidRDefault="00624B7C" w:rsidP="00913946">
            <w:pPr>
              <w:pStyle w:val="ContactInfo"/>
              <w:contextualSpacing w:val="0"/>
            </w:pPr>
            <w:r>
              <w:t xml:space="preserve">3 Collings Road </w:t>
            </w:r>
            <w:proofErr w:type="spellStart"/>
            <w:r>
              <w:t>Oostersee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E4A30F68E82438CB7210DBD841BBA1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0618219068</w:t>
            </w:r>
          </w:p>
          <w:p w14:paraId="4437864C" w14:textId="610E630E" w:rsidR="00692703" w:rsidRPr="00CF1A49" w:rsidRDefault="002D6DCC" w:rsidP="00913946">
            <w:pPr>
              <w:pStyle w:val="ContactInfoEmphasis"/>
              <w:contextualSpacing w:val="0"/>
            </w:pPr>
            <w:r>
              <w:t xml:space="preserve">Email: </w:t>
            </w:r>
            <w:r w:rsidR="00624B7C">
              <w:t>nzikiziks@gmail.com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4600BCF796B4E20B42D12A432DC2E1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 xml:space="preserve"> </w:t>
            </w:r>
            <w:proofErr w:type="spellStart"/>
            <w:r>
              <w:t>Linkedin</w:t>
            </w:r>
            <w:proofErr w:type="spellEnd"/>
            <w:r w:rsidR="00692703" w:rsidRPr="00CF1A49">
              <w:t xml:space="preserve"> </w:t>
            </w:r>
            <w:proofErr w:type="spellStart"/>
            <w:r>
              <w:t>ziks</w:t>
            </w:r>
            <w:proofErr w:type="spellEnd"/>
            <w:r>
              <w:t xml:space="preserve"> </w:t>
            </w:r>
            <w:proofErr w:type="spellStart"/>
            <w:r>
              <w:t>nziki</w:t>
            </w:r>
            <w:proofErr w:type="spellEnd"/>
            <w:r>
              <w:t xml:space="preserve">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2CDC5C6ACC9478284E373232C0B3DD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</w:p>
        </w:tc>
      </w:tr>
      <w:tr w:rsidR="009571D8" w:rsidRPr="00CF1A49" w14:paraId="5DF03FA8" w14:textId="77777777" w:rsidTr="00692703">
        <w:tc>
          <w:tcPr>
            <w:tcW w:w="9360" w:type="dxa"/>
            <w:tcMar>
              <w:top w:w="432" w:type="dxa"/>
            </w:tcMar>
          </w:tcPr>
          <w:p w14:paraId="15EA70A6" w14:textId="69639189" w:rsidR="001755A8" w:rsidRPr="00CF1A49" w:rsidRDefault="00737962" w:rsidP="001B7B5F">
            <w:pPr>
              <w:jc w:val="both"/>
            </w:pPr>
            <w:r>
              <w:t xml:space="preserve">Automation Engineer / Systems Engineer / Control Systems Engineer are the domain that I see best fit me. As an Electrical engineer on top of my knowledge, I use tool </w:t>
            </w:r>
            <w:r w:rsidR="00CD60C7">
              <w:t>such Schneider</w:t>
            </w:r>
            <w:r>
              <w:t xml:space="preserve"> </w:t>
            </w:r>
            <w:proofErr w:type="spellStart"/>
            <w:r>
              <w:t>EcoStruxure</w:t>
            </w:r>
            <w:proofErr w:type="spellEnd"/>
            <w:r>
              <w:t>,</w:t>
            </w:r>
            <w:r w:rsidR="001B7B5F">
              <w:t xml:space="preserve"> </w:t>
            </w:r>
            <w:r>
              <w:t xml:space="preserve">Siemens TIA Portal and CAD (preferably E-Plan) along with </w:t>
            </w:r>
            <w:r w:rsidR="00FF674D">
              <w:t>AutoCAD</w:t>
            </w:r>
            <w:r>
              <w:t xml:space="preserve"> for </w:t>
            </w:r>
            <w:r w:rsidR="001B7B5F">
              <w:t>the design of Systems.</w:t>
            </w:r>
          </w:p>
        </w:tc>
      </w:tr>
    </w:tbl>
    <w:p w14:paraId="64C70870" w14:textId="77777777" w:rsidR="004E01EB" w:rsidRPr="00CF1A49" w:rsidRDefault="00C1382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5EF8769C986496A82853537E64DB50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289354F" w14:textId="77777777" w:rsidTr="00D66A52">
        <w:tc>
          <w:tcPr>
            <w:tcW w:w="9355" w:type="dxa"/>
          </w:tcPr>
          <w:p w14:paraId="429BACEB" w14:textId="7472287B" w:rsidR="001D0BF1" w:rsidRPr="00CF1A49" w:rsidRDefault="001B7B5F" w:rsidP="001D0BF1">
            <w:pPr>
              <w:pStyle w:val="Heading3"/>
              <w:contextualSpacing w:val="0"/>
              <w:outlineLvl w:val="2"/>
            </w:pPr>
            <w:r>
              <w:t>March 2021</w:t>
            </w:r>
            <w:r w:rsidR="001D0BF1" w:rsidRPr="00CF1A49">
              <w:t xml:space="preserve"> – </w:t>
            </w:r>
            <w:r>
              <w:t>July 2021</w:t>
            </w:r>
          </w:p>
          <w:p w14:paraId="6945935A" w14:textId="436BF16A" w:rsidR="001D0BF1" w:rsidRPr="00CF1A49" w:rsidRDefault="001B7B5F" w:rsidP="001D0BF1">
            <w:pPr>
              <w:pStyle w:val="Heading2"/>
              <w:contextualSpacing w:val="0"/>
              <w:outlineLvl w:val="1"/>
            </w:pPr>
            <w:r>
              <w:t>Electrical engineer/designer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QFS Filtration systems</w:t>
            </w:r>
          </w:p>
          <w:p w14:paraId="2D32D7B0" w14:textId="265B4DF9" w:rsidR="001E3120" w:rsidRPr="00CF1A49" w:rsidRDefault="001B7B5F" w:rsidP="001D0BF1">
            <w:pPr>
              <w:contextualSpacing w:val="0"/>
            </w:pPr>
            <w:r>
              <w:t xml:space="preserve">My role was to design </w:t>
            </w:r>
            <w:r w:rsidR="00811EE7">
              <w:t>C</w:t>
            </w:r>
            <w:r>
              <w:t xml:space="preserve">ontrol </w:t>
            </w:r>
            <w:r w:rsidR="00811EE7">
              <w:t>S</w:t>
            </w:r>
            <w:r>
              <w:t>ystems panels</w:t>
            </w:r>
          </w:p>
        </w:tc>
      </w:tr>
      <w:tr w:rsidR="00F61DF9" w:rsidRPr="00CF1A49" w14:paraId="480D3F2F" w14:textId="77777777" w:rsidTr="00F61DF9">
        <w:tc>
          <w:tcPr>
            <w:tcW w:w="9355" w:type="dxa"/>
            <w:tcMar>
              <w:top w:w="216" w:type="dxa"/>
            </w:tcMar>
          </w:tcPr>
          <w:p w14:paraId="34CEDE48" w14:textId="56DF2854" w:rsidR="00F61DF9" w:rsidRPr="00CF1A49" w:rsidRDefault="00811EE7" w:rsidP="00F61DF9">
            <w:pPr>
              <w:pStyle w:val="Heading3"/>
              <w:contextualSpacing w:val="0"/>
              <w:outlineLvl w:val="2"/>
            </w:pPr>
            <w:r>
              <w:t>Jun 2020</w:t>
            </w:r>
            <w:r w:rsidR="00F61DF9" w:rsidRPr="00CF1A49">
              <w:t xml:space="preserve"> – </w:t>
            </w:r>
            <w:r>
              <w:t>december 2020</w:t>
            </w:r>
          </w:p>
          <w:p w14:paraId="7F324E0A" w14:textId="36CDA243" w:rsidR="00F61DF9" w:rsidRPr="00CF1A49" w:rsidRDefault="00811EE7" w:rsidP="00F61DF9">
            <w:pPr>
              <w:pStyle w:val="Heading2"/>
              <w:contextualSpacing w:val="0"/>
              <w:outlineLvl w:val="1"/>
            </w:pPr>
            <w:r>
              <w:t>eletrical technician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tf design (ptY)</w:t>
            </w:r>
          </w:p>
          <w:p w14:paraId="47E8C653" w14:textId="2CCC9B90" w:rsidR="00F61DF9" w:rsidRDefault="00811EE7" w:rsidP="00F61DF9">
            <w:r>
              <w:t>My role was to build Control Systems panels</w:t>
            </w:r>
          </w:p>
        </w:tc>
      </w:tr>
    </w:tbl>
    <w:sdt>
      <w:sdtPr>
        <w:alias w:val="Education:"/>
        <w:tag w:val="Education:"/>
        <w:id w:val="-1908763273"/>
        <w:placeholder>
          <w:docPart w:val="14AB8DD93C7349578E55448C89B76F1F"/>
        </w:placeholder>
        <w:temporary/>
        <w:showingPlcHdr/>
        <w15:appearance w15:val="hidden"/>
      </w:sdtPr>
      <w:sdtEndPr/>
      <w:sdtContent>
        <w:p w14:paraId="3F3DD08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9B46A2B" w14:textId="77777777" w:rsidTr="00D66A52">
        <w:tc>
          <w:tcPr>
            <w:tcW w:w="9355" w:type="dxa"/>
          </w:tcPr>
          <w:p w14:paraId="4175BECF" w14:textId="109EA86B" w:rsidR="001D0BF1" w:rsidRPr="00CF1A49" w:rsidRDefault="00811EE7" w:rsidP="001D0BF1">
            <w:pPr>
              <w:pStyle w:val="Heading3"/>
              <w:contextualSpacing w:val="0"/>
              <w:outlineLvl w:val="2"/>
            </w:pPr>
            <w:r>
              <w:t>september</w:t>
            </w:r>
            <w:r w:rsidR="001D0BF1" w:rsidRPr="00CF1A49">
              <w:t xml:space="preserve"> </w:t>
            </w:r>
            <w:r>
              <w:t>2020</w:t>
            </w:r>
          </w:p>
          <w:p w14:paraId="5D25D706" w14:textId="455F512D" w:rsidR="001D0BF1" w:rsidRPr="00CF1A49" w:rsidRDefault="00811EE7" w:rsidP="001D0BF1">
            <w:pPr>
              <w:pStyle w:val="Heading2"/>
              <w:contextualSpacing w:val="0"/>
              <w:outlineLvl w:val="1"/>
            </w:pPr>
            <w:r>
              <w:t>national diploma: electrical eng in control systems and process instrumentation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Cape peninsula university of technology</w:t>
            </w:r>
          </w:p>
          <w:p w14:paraId="0FB6FA7E" w14:textId="691611D9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0AEE933C" w14:textId="77777777" w:rsidTr="00F61DF9">
        <w:tc>
          <w:tcPr>
            <w:tcW w:w="9355" w:type="dxa"/>
            <w:tcMar>
              <w:top w:w="216" w:type="dxa"/>
            </w:tcMar>
          </w:tcPr>
          <w:p w14:paraId="1959EEE1" w14:textId="68F195DB" w:rsidR="00F61DF9" w:rsidRPr="00CF1A49" w:rsidRDefault="00CD60C7" w:rsidP="00F61DF9">
            <w:pPr>
              <w:pStyle w:val="Heading3"/>
              <w:contextualSpacing w:val="0"/>
              <w:outlineLvl w:val="2"/>
            </w:pPr>
            <w:r>
              <w:t>september 2022</w:t>
            </w:r>
            <w:r w:rsidR="00F61DF9" w:rsidRPr="00CF1A49">
              <w:t xml:space="preserve"> </w:t>
            </w:r>
            <w:r>
              <w:t>expected completion</w:t>
            </w:r>
          </w:p>
          <w:p w14:paraId="41C057A1" w14:textId="46BCFEA4" w:rsidR="00F61DF9" w:rsidRDefault="00CD60C7" w:rsidP="005F3F53">
            <w:pPr>
              <w:pStyle w:val="Heading2"/>
              <w:contextualSpacing w:val="0"/>
            </w:pPr>
            <w:r>
              <w:t>bachelor of eng tech in electrical engineer</w:t>
            </w:r>
            <w:r w:rsidR="00F61DF9" w:rsidRPr="00CF1A49">
              <w:t xml:space="preserve">, </w:t>
            </w:r>
            <w:sdt>
              <w:sdtPr>
                <w:rPr>
                  <w:rStyle w:val="SubtleReference"/>
                </w:rPr>
                <w:alias w:val="Enter school 2:"/>
                <w:tag w:val="Enter school 2:"/>
                <w:id w:val="-1155142193"/>
                <w:placeholder>
                  <w:docPart w:val="0F00FC5252D1466A9C792CFABF4A2E5E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="00F61DF9" w:rsidRPr="00CF1A49">
                  <w:rPr>
                    <w:rStyle w:val="SubtleReference"/>
                  </w:rPr>
                  <w:t>School</w:t>
                </w:r>
              </w:sdtContent>
            </w:sdt>
          </w:p>
        </w:tc>
      </w:tr>
    </w:tbl>
    <w:sdt>
      <w:sdtPr>
        <w:alias w:val="Skills:"/>
        <w:tag w:val="Skills:"/>
        <w:id w:val="-1392877668"/>
        <w:placeholder>
          <w:docPart w:val="F403FC9ADB6A4AD5B6E403F17E866443"/>
        </w:placeholder>
        <w:temporary/>
        <w:showingPlcHdr/>
        <w15:appearance w15:val="hidden"/>
      </w:sdtPr>
      <w:sdtEndPr/>
      <w:sdtContent>
        <w:p w14:paraId="7D930CCE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E8146D1" w14:textId="77777777" w:rsidTr="00CF1A49">
        <w:tc>
          <w:tcPr>
            <w:tcW w:w="4675" w:type="dxa"/>
          </w:tcPr>
          <w:p w14:paraId="0D5F3AE4" w14:textId="31328955" w:rsidR="001E3120" w:rsidRPr="006E1507" w:rsidRDefault="006A2AC6" w:rsidP="006E1507">
            <w:pPr>
              <w:pStyle w:val="ListBullet"/>
              <w:contextualSpacing w:val="0"/>
            </w:pPr>
            <w:r>
              <w:t xml:space="preserve">Siemens </w:t>
            </w:r>
            <w:r w:rsidR="00CD60C7">
              <w:t>PLC programming</w:t>
            </w:r>
            <w:r>
              <w:t xml:space="preserve"> (TIA)</w:t>
            </w:r>
          </w:p>
          <w:p w14:paraId="12D9C275" w14:textId="77777777" w:rsidR="001F4E6D" w:rsidRDefault="00CD60C7" w:rsidP="006E1507">
            <w:pPr>
              <w:pStyle w:val="ListBullet"/>
              <w:contextualSpacing w:val="0"/>
            </w:pPr>
            <w:r>
              <w:t>C programming</w:t>
            </w:r>
          </w:p>
          <w:p w14:paraId="140FE42B" w14:textId="77777777" w:rsidR="006923F5" w:rsidRDefault="006923F5" w:rsidP="006E1507">
            <w:pPr>
              <w:pStyle w:val="ListBullet"/>
              <w:contextualSpacing w:val="0"/>
            </w:pPr>
            <w:r>
              <w:t>PCB designing (</w:t>
            </w:r>
            <w:proofErr w:type="spellStart"/>
            <w:r>
              <w:t>EasyEDA</w:t>
            </w:r>
            <w:proofErr w:type="spellEnd"/>
            <w:r>
              <w:t>)</w:t>
            </w:r>
          </w:p>
          <w:p w14:paraId="3CEA5FB3" w14:textId="77777777" w:rsidR="001B0BF1" w:rsidRDefault="001B0BF1" w:rsidP="006E1507">
            <w:pPr>
              <w:pStyle w:val="ListBullet"/>
              <w:contextualSpacing w:val="0"/>
            </w:pPr>
            <w:r>
              <w:t>STM microcontroller</w:t>
            </w:r>
          </w:p>
          <w:p w14:paraId="196300A4" w14:textId="1E9AE667" w:rsidR="005F3F53" w:rsidRPr="006E1507" w:rsidRDefault="005F3F53" w:rsidP="006E1507">
            <w:pPr>
              <w:pStyle w:val="ListBullet"/>
              <w:contextualSpacing w:val="0"/>
            </w:pPr>
            <w:r>
              <w:t>Flutter / Dart</w:t>
            </w:r>
          </w:p>
        </w:tc>
        <w:tc>
          <w:tcPr>
            <w:tcW w:w="4675" w:type="dxa"/>
            <w:tcMar>
              <w:left w:w="360" w:type="dxa"/>
            </w:tcMar>
          </w:tcPr>
          <w:p w14:paraId="061C55D2" w14:textId="22F03A0F" w:rsidR="003A0632" w:rsidRPr="006E1507" w:rsidRDefault="00CD60C7" w:rsidP="006E1507">
            <w:pPr>
              <w:pStyle w:val="ListBullet"/>
              <w:contextualSpacing w:val="0"/>
            </w:pPr>
            <w:r>
              <w:t>AutoCAD</w:t>
            </w:r>
          </w:p>
          <w:p w14:paraId="0814FC49" w14:textId="74C7D169" w:rsidR="001E3120" w:rsidRPr="006E1507" w:rsidRDefault="00CD60C7" w:rsidP="006E1507">
            <w:pPr>
              <w:pStyle w:val="ListBullet"/>
              <w:contextualSpacing w:val="0"/>
            </w:pPr>
            <w:r>
              <w:t xml:space="preserve">Schneider </w:t>
            </w:r>
            <w:proofErr w:type="spellStart"/>
            <w:r>
              <w:t>EcoStruxure</w:t>
            </w:r>
            <w:proofErr w:type="spellEnd"/>
          </w:p>
          <w:p w14:paraId="2BD15D74" w14:textId="77777777" w:rsidR="001E3120" w:rsidRDefault="00CD60C7" w:rsidP="006E1507">
            <w:pPr>
              <w:pStyle w:val="ListBullet"/>
              <w:contextualSpacing w:val="0"/>
            </w:pPr>
            <w:proofErr w:type="spellStart"/>
            <w:r>
              <w:t>Eplan</w:t>
            </w:r>
            <w:proofErr w:type="spellEnd"/>
          </w:p>
          <w:p w14:paraId="2191F3D4" w14:textId="77777777" w:rsidR="005F3F53" w:rsidRDefault="005F3F53" w:rsidP="006E1507">
            <w:pPr>
              <w:pStyle w:val="ListBullet"/>
              <w:contextualSpacing w:val="0"/>
            </w:pPr>
            <w:r>
              <w:t>Java 8</w:t>
            </w:r>
          </w:p>
          <w:p w14:paraId="281F2954" w14:textId="7E0B639F" w:rsidR="005F3F53" w:rsidRPr="006E1507" w:rsidRDefault="005F3F53" w:rsidP="006E1507">
            <w:pPr>
              <w:pStyle w:val="ListBullet"/>
              <w:contextualSpacing w:val="0"/>
            </w:pPr>
            <w:r>
              <w:t>Linux</w:t>
            </w:r>
          </w:p>
        </w:tc>
      </w:tr>
    </w:tbl>
    <w:sdt>
      <w:sdtPr>
        <w:alias w:val="Activities:"/>
        <w:tag w:val="Activities:"/>
        <w:id w:val="1223332893"/>
        <w:placeholder>
          <w:docPart w:val="7227143E006B417FAC5C1BF371000D86"/>
        </w:placeholder>
        <w:temporary/>
        <w:showingPlcHdr/>
        <w15:appearance w15:val="hidden"/>
      </w:sdtPr>
      <w:sdtEndPr/>
      <w:sdtContent>
        <w:p w14:paraId="5086AED2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59ED8188" w14:textId="29399312" w:rsidR="00B51D1B" w:rsidRPr="006E1507" w:rsidRDefault="00AD0C9A" w:rsidP="006A2AC6">
      <w:pPr>
        <w:jc w:val="both"/>
      </w:pPr>
      <w:r>
        <w:t xml:space="preserve">I am </w:t>
      </w:r>
      <w:r w:rsidR="006A2AC6">
        <w:t>bilingual</w:t>
      </w:r>
      <w:r>
        <w:t xml:space="preserve">, including French. My first volunteer work was at </w:t>
      </w:r>
      <w:proofErr w:type="spellStart"/>
      <w:r>
        <w:t>TFDesign</w:t>
      </w:r>
      <w:proofErr w:type="spellEnd"/>
      <w:r>
        <w:t xml:space="preserve"> as an intern, by which I was expose to the automation and manufacturing Industry. I enjoy coding, I have a White Hat Ethical Hacker certification, in my free </w:t>
      </w:r>
      <w:r w:rsidR="006A2AC6">
        <w:t>time, I like to expand my knowledge in that field if I’m not reading about Electrical Systems design</w:t>
      </w:r>
      <w:r w:rsidR="00FC2DD8">
        <w:t xml:space="preserve"> or tutoring microcontroller related subjects such </w:t>
      </w:r>
      <w:r w:rsidR="001B2321">
        <w:t>software engineering</w:t>
      </w:r>
      <w:r w:rsidR="006A2AC6">
        <w:t>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AAD7" w14:textId="77777777" w:rsidR="00C13828" w:rsidRDefault="00C13828" w:rsidP="0068194B">
      <w:r>
        <w:separator/>
      </w:r>
    </w:p>
    <w:p w14:paraId="5E10C94E" w14:textId="77777777" w:rsidR="00C13828" w:rsidRDefault="00C13828"/>
    <w:p w14:paraId="45078EF3" w14:textId="77777777" w:rsidR="00C13828" w:rsidRDefault="00C13828"/>
  </w:endnote>
  <w:endnote w:type="continuationSeparator" w:id="0">
    <w:p w14:paraId="0637F28A" w14:textId="77777777" w:rsidR="00C13828" w:rsidRDefault="00C13828" w:rsidP="0068194B">
      <w:r>
        <w:continuationSeparator/>
      </w:r>
    </w:p>
    <w:p w14:paraId="2B603EDF" w14:textId="77777777" w:rsidR="00C13828" w:rsidRDefault="00C13828"/>
    <w:p w14:paraId="2658C755" w14:textId="77777777" w:rsidR="00C13828" w:rsidRDefault="00C138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F193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97777" w14:textId="77777777" w:rsidR="00C13828" w:rsidRDefault="00C13828" w:rsidP="0068194B">
      <w:r>
        <w:separator/>
      </w:r>
    </w:p>
    <w:p w14:paraId="76C8CCB2" w14:textId="77777777" w:rsidR="00C13828" w:rsidRDefault="00C13828"/>
    <w:p w14:paraId="1061B8E9" w14:textId="77777777" w:rsidR="00C13828" w:rsidRDefault="00C13828"/>
  </w:footnote>
  <w:footnote w:type="continuationSeparator" w:id="0">
    <w:p w14:paraId="56F8CE35" w14:textId="77777777" w:rsidR="00C13828" w:rsidRDefault="00C13828" w:rsidP="0068194B">
      <w:r>
        <w:continuationSeparator/>
      </w:r>
    </w:p>
    <w:p w14:paraId="220BB088" w14:textId="77777777" w:rsidR="00C13828" w:rsidRDefault="00C13828"/>
    <w:p w14:paraId="35800CC0" w14:textId="77777777" w:rsidR="00C13828" w:rsidRDefault="00C138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E601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0F1F0F" wp14:editId="52272B9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CE68D2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7C"/>
    <w:rsid w:val="000001EF"/>
    <w:rsid w:val="00007322"/>
    <w:rsid w:val="00007728"/>
    <w:rsid w:val="00022EB2"/>
    <w:rsid w:val="00024584"/>
    <w:rsid w:val="00024730"/>
    <w:rsid w:val="00055E95"/>
    <w:rsid w:val="0007021F"/>
    <w:rsid w:val="00071748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0BF1"/>
    <w:rsid w:val="001B2321"/>
    <w:rsid w:val="001B7B5F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D6DCC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1FF5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3F53"/>
    <w:rsid w:val="005F4B91"/>
    <w:rsid w:val="005F55D2"/>
    <w:rsid w:val="0062312F"/>
    <w:rsid w:val="00624B7C"/>
    <w:rsid w:val="00625F2C"/>
    <w:rsid w:val="006618E9"/>
    <w:rsid w:val="0068194B"/>
    <w:rsid w:val="006923F5"/>
    <w:rsid w:val="00692703"/>
    <w:rsid w:val="006A1962"/>
    <w:rsid w:val="006A2AC6"/>
    <w:rsid w:val="006B5D48"/>
    <w:rsid w:val="006B7D7B"/>
    <w:rsid w:val="006C1A5E"/>
    <w:rsid w:val="006D65FA"/>
    <w:rsid w:val="006E1507"/>
    <w:rsid w:val="00712D8B"/>
    <w:rsid w:val="007273B7"/>
    <w:rsid w:val="00733E0A"/>
    <w:rsid w:val="00737962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1EE7"/>
    <w:rsid w:val="00834955"/>
    <w:rsid w:val="008442C8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6366"/>
    <w:rsid w:val="00AD0C9A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13828"/>
    <w:rsid w:val="00C47FA6"/>
    <w:rsid w:val="00C57FC6"/>
    <w:rsid w:val="00C66A7D"/>
    <w:rsid w:val="00C779DA"/>
    <w:rsid w:val="00C814F7"/>
    <w:rsid w:val="00CA4B4D"/>
    <w:rsid w:val="00CB35C3"/>
    <w:rsid w:val="00CD323D"/>
    <w:rsid w:val="00CD60C7"/>
    <w:rsid w:val="00CE4030"/>
    <w:rsid w:val="00CE64B3"/>
    <w:rsid w:val="00CF1A49"/>
    <w:rsid w:val="00D03953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2DD8"/>
    <w:rsid w:val="00FC6AEA"/>
    <w:rsid w:val="00FD3D13"/>
    <w:rsid w:val="00FE55A2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BC8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4A30F68E82438CB7210DBD841BB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7F85E-F04A-40A1-BDBD-1AB0DE6D24A9}"/>
      </w:docPartPr>
      <w:docPartBody>
        <w:p w:rsidR="001377D5" w:rsidRDefault="00167C95">
          <w:pPr>
            <w:pStyle w:val="1E4A30F68E82438CB7210DBD841BBA13"/>
          </w:pPr>
          <w:r w:rsidRPr="00CF1A49">
            <w:t>·</w:t>
          </w:r>
        </w:p>
      </w:docPartBody>
    </w:docPart>
    <w:docPart>
      <w:docPartPr>
        <w:name w:val="B4600BCF796B4E20B42D12A432DC2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97EF4-D0E9-4A86-B8B7-403498A51C9A}"/>
      </w:docPartPr>
      <w:docPartBody>
        <w:p w:rsidR="001377D5" w:rsidRDefault="00167C95">
          <w:pPr>
            <w:pStyle w:val="B4600BCF796B4E20B42D12A432DC2E1D"/>
          </w:pPr>
          <w:r w:rsidRPr="00CF1A49">
            <w:t>·</w:t>
          </w:r>
        </w:p>
      </w:docPartBody>
    </w:docPart>
    <w:docPart>
      <w:docPartPr>
        <w:name w:val="12CDC5C6ACC9478284E373232C0B3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66C87-738A-4A02-9ED3-0C68F96E7A22}"/>
      </w:docPartPr>
      <w:docPartBody>
        <w:p w:rsidR="001377D5" w:rsidRDefault="00167C95">
          <w:pPr>
            <w:pStyle w:val="12CDC5C6ACC9478284E373232C0B3DDF"/>
          </w:pPr>
          <w:r w:rsidRPr="00CF1A49">
            <w:t>·</w:t>
          </w:r>
        </w:p>
      </w:docPartBody>
    </w:docPart>
    <w:docPart>
      <w:docPartPr>
        <w:name w:val="15EF8769C986496A82853537E64DB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353EF-FBB9-4FFB-A941-8B8DC00155B2}"/>
      </w:docPartPr>
      <w:docPartBody>
        <w:p w:rsidR="001377D5" w:rsidRDefault="00167C95">
          <w:pPr>
            <w:pStyle w:val="15EF8769C986496A82853537E64DB505"/>
          </w:pPr>
          <w:r w:rsidRPr="00CF1A49">
            <w:t>Experience</w:t>
          </w:r>
        </w:p>
      </w:docPartBody>
    </w:docPart>
    <w:docPart>
      <w:docPartPr>
        <w:name w:val="14AB8DD93C7349578E55448C89B76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22B64-709C-4F3C-A3CC-199EA9C3C6E2}"/>
      </w:docPartPr>
      <w:docPartBody>
        <w:p w:rsidR="001377D5" w:rsidRDefault="00167C95">
          <w:pPr>
            <w:pStyle w:val="14AB8DD93C7349578E55448C89B76F1F"/>
          </w:pPr>
          <w:r w:rsidRPr="00CF1A49">
            <w:t>Education</w:t>
          </w:r>
        </w:p>
      </w:docPartBody>
    </w:docPart>
    <w:docPart>
      <w:docPartPr>
        <w:name w:val="0F00FC5252D1466A9C792CFABF4A2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2EBD6-7FB9-452B-9CB6-3BF19DE8C922}"/>
      </w:docPartPr>
      <w:docPartBody>
        <w:p w:rsidR="001377D5" w:rsidRDefault="00167C95">
          <w:pPr>
            <w:pStyle w:val="0F00FC5252D1466A9C792CFABF4A2E5E"/>
          </w:pPr>
          <w:r w:rsidRPr="00CF1A49">
            <w:rPr>
              <w:rStyle w:val="SubtleReference"/>
            </w:rPr>
            <w:t>School</w:t>
          </w:r>
        </w:p>
      </w:docPartBody>
    </w:docPart>
    <w:docPart>
      <w:docPartPr>
        <w:name w:val="F403FC9ADB6A4AD5B6E403F17E866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A831B-4C5B-4954-80E6-ED421469ED69}"/>
      </w:docPartPr>
      <w:docPartBody>
        <w:p w:rsidR="001377D5" w:rsidRDefault="00167C95">
          <w:pPr>
            <w:pStyle w:val="F403FC9ADB6A4AD5B6E403F17E866443"/>
          </w:pPr>
          <w:r w:rsidRPr="00CF1A49">
            <w:t>Skills</w:t>
          </w:r>
        </w:p>
      </w:docPartBody>
    </w:docPart>
    <w:docPart>
      <w:docPartPr>
        <w:name w:val="7227143E006B417FAC5C1BF37100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D9BBD-CD73-49B0-9B3D-5DEA66A7D922}"/>
      </w:docPartPr>
      <w:docPartBody>
        <w:p w:rsidR="001377D5" w:rsidRDefault="00167C95">
          <w:pPr>
            <w:pStyle w:val="7227143E006B417FAC5C1BF371000D86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95"/>
    <w:rsid w:val="001377D5"/>
    <w:rsid w:val="00167C95"/>
    <w:rsid w:val="00435C2B"/>
    <w:rsid w:val="00504F22"/>
    <w:rsid w:val="0092624D"/>
    <w:rsid w:val="00E3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E4A30F68E82438CB7210DBD841BBA13">
    <w:name w:val="1E4A30F68E82438CB7210DBD841BBA13"/>
  </w:style>
  <w:style w:type="paragraph" w:customStyle="1" w:styleId="B4600BCF796B4E20B42D12A432DC2E1D">
    <w:name w:val="B4600BCF796B4E20B42D12A432DC2E1D"/>
  </w:style>
  <w:style w:type="paragraph" w:customStyle="1" w:styleId="12CDC5C6ACC9478284E373232C0B3DDF">
    <w:name w:val="12CDC5C6ACC9478284E373232C0B3DDF"/>
  </w:style>
  <w:style w:type="paragraph" w:customStyle="1" w:styleId="15EF8769C986496A82853537E64DB505">
    <w:name w:val="15EF8769C986496A82853537E64DB505"/>
  </w:style>
  <w:style w:type="character" w:styleId="SubtleReference">
    <w:name w:val="Subtle Reference"/>
    <w:basedOn w:val="DefaultParagraphFont"/>
    <w:uiPriority w:val="10"/>
    <w:qFormat/>
    <w:rsid w:val="00504F22"/>
    <w:rPr>
      <w:b/>
      <w:caps w:val="0"/>
      <w:smallCaps/>
      <w:color w:val="595959" w:themeColor="text1" w:themeTint="A6"/>
    </w:rPr>
  </w:style>
  <w:style w:type="paragraph" w:customStyle="1" w:styleId="14AB8DD93C7349578E55448C89B76F1F">
    <w:name w:val="14AB8DD93C7349578E55448C89B76F1F"/>
  </w:style>
  <w:style w:type="paragraph" w:customStyle="1" w:styleId="0F00FC5252D1466A9C792CFABF4A2E5E">
    <w:name w:val="0F00FC5252D1466A9C792CFABF4A2E5E"/>
  </w:style>
  <w:style w:type="paragraph" w:customStyle="1" w:styleId="F403FC9ADB6A4AD5B6E403F17E866443">
    <w:name w:val="F403FC9ADB6A4AD5B6E403F17E866443"/>
  </w:style>
  <w:style w:type="paragraph" w:customStyle="1" w:styleId="7227143E006B417FAC5C1BF371000D86">
    <w:name w:val="7227143E006B417FAC5C1BF371000D86"/>
  </w:style>
  <w:style w:type="paragraph" w:customStyle="1" w:styleId="DB02AEF6FBA041F49F352FB5F336D780">
    <w:name w:val="DB02AEF6FBA041F49F352FB5F336D780"/>
    <w:rsid w:val="00504F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2022-02-03T00:20:00Z</dcterms:created>
  <dcterms:modified xsi:type="dcterms:W3CDTF">2022-03-01T13:00:00Z</dcterms:modified>
  <cp:category/>
</cp:coreProperties>
</file>